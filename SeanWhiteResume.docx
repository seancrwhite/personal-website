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96" w:type="dxa"/>
        <w:jc w:val="center"/>
        <w:tblLayout w:type="fixed"/>
        <w:tblLook w:val="0000" w:firstRow="0" w:lastRow="0" w:firstColumn="0" w:lastColumn="0" w:noHBand="0" w:noVBand="0"/>
      </w:tblPr>
      <w:tblGrid>
        <w:gridCol w:w="2679"/>
        <w:gridCol w:w="7317"/>
      </w:tblGrid>
      <w:tr w:rsidR="00FA2A27" w:rsidRPr="009B2D7F" w:rsidTr="009B2D7F">
        <w:trPr>
          <w:trHeight w:val="782"/>
          <w:jc w:val="center"/>
        </w:trPr>
        <w:tc>
          <w:tcPr>
            <w:tcW w:w="2679" w:type="dxa"/>
            <w:vMerge w:val="restart"/>
            <w:tcBorders>
              <w:right w:val="single" w:sz="4" w:space="0" w:color="auto"/>
            </w:tcBorders>
          </w:tcPr>
          <w:p w:rsidR="0093551F" w:rsidRPr="009B2D7F" w:rsidRDefault="00C2210E" w:rsidP="0093551F">
            <w:pPr>
              <w:pStyle w:val="YourName"/>
              <w:rPr>
                <w:rFonts w:ascii="Times New Roman" w:hAnsi="Times New Roman"/>
                <w:b/>
                <w:sz w:val="36"/>
                <w:szCs w:val="36"/>
              </w:rPr>
            </w:pPr>
            <w:r w:rsidRPr="009B2D7F">
              <w:rPr>
                <w:rFonts w:ascii="Times New Roman" w:hAnsi="Times New Roman"/>
                <w:b/>
                <w:sz w:val="36"/>
                <w:szCs w:val="36"/>
              </w:rPr>
              <w:t>Sean White</w:t>
            </w:r>
          </w:p>
          <w:p w:rsidR="00C2210E" w:rsidRPr="009B2D7F" w:rsidRDefault="00C2210E" w:rsidP="002E7C0B">
            <w:pPr>
              <w:pStyle w:val="ContactInfo"/>
              <w:rPr>
                <w:rFonts w:ascii="Times New Roman" w:hAnsi="Times New Roman"/>
              </w:rPr>
            </w:pPr>
          </w:p>
          <w:p w:rsidR="008B0C10" w:rsidRPr="009B2D7F" w:rsidRDefault="00260720" w:rsidP="00260720">
            <w:pPr>
              <w:pStyle w:val="ContactInfo"/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sz w:val="24"/>
                <w:szCs w:val="24"/>
              </w:rPr>
              <w:t>1706 S 19</w:t>
            </w:r>
            <w:r w:rsidRPr="009B2D7F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9B2D7F">
              <w:rPr>
                <w:rFonts w:ascii="Times New Roman" w:hAnsi="Times New Roman"/>
                <w:sz w:val="24"/>
                <w:szCs w:val="24"/>
              </w:rPr>
              <w:t xml:space="preserve"> Ave </w:t>
            </w:r>
          </w:p>
          <w:p w:rsidR="00260720" w:rsidRPr="009B2D7F" w:rsidRDefault="00260720" w:rsidP="00260720">
            <w:pPr>
              <w:pStyle w:val="ContactInfo"/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sz w:val="24"/>
                <w:szCs w:val="24"/>
              </w:rPr>
              <w:t>Apt # 5</w:t>
            </w:r>
          </w:p>
          <w:p w:rsidR="00D17159" w:rsidRPr="009B2D7F" w:rsidRDefault="00260720" w:rsidP="00D17159">
            <w:pPr>
              <w:pStyle w:val="BodyTex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sz w:val="24"/>
                <w:szCs w:val="24"/>
              </w:rPr>
              <w:t>Bozeman, MT 59718</w:t>
            </w:r>
          </w:p>
          <w:p w:rsidR="00FA2A27" w:rsidRPr="009B2D7F" w:rsidRDefault="00CF35FC" w:rsidP="008B0C10">
            <w:pPr>
              <w:pStyle w:val="ContactInfo"/>
              <w:rPr>
                <w:rFonts w:ascii="Times New Roman" w:hAnsi="Times New Roman"/>
                <w:sz w:val="22"/>
              </w:rPr>
            </w:pPr>
            <w:r w:rsidRPr="009B2D7F">
              <w:rPr>
                <w:rFonts w:ascii="Times New Roman" w:hAnsi="Times New Roman"/>
                <w:sz w:val="24"/>
                <w:szCs w:val="24"/>
              </w:rPr>
              <w:t>(</w:t>
            </w:r>
            <w:r w:rsidR="00260720" w:rsidRPr="009B2D7F">
              <w:rPr>
                <w:rFonts w:ascii="Times New Roman" w:hAnsi="Times New Roman"/>
                <w:sz w:val="24"/>
                <w:szCs w:val="24"/>
              </w:rPr>
              <w:t>406</w:t>
            </w:r>
            <w:r w:rsidRPr="009B2D7F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="00260720" w:rsidRPr="009B2D7F">
              <w:rPr>
                <w:rFonts w:ascii="Times New Roman" w:hAnsi="Times New Roman"/>
                <w:sz w:val="24"/>
                <w:szCs w:val="24"/>
              </w:rPr>
              <w:t>600</w:t>
            </w:r>
            <w:r w:rsidRPr="009B2D7F">
              <w:rPr>
                <w:rFonts w:ascii="Times New Roman" w:hAnsi="Times New Roman"/>
                <w:sz w:val="24"/>
                <w:szCs w:val="24"/>
              </w:rPr>
              <w:t>-</w:t>
            </w:r>
            <w:r w:rsidR="00260720" w:rsidRPr="009B2D7F">
              <w:rPr>
                <w:rFonts w:ascii="Times New Roman" w:hAnsi="Times New Roman"/>
                <w:sz w:val="24"/>
                <w:szCs w:val="24"/>
              </w:rPr>
              <w:t>8052</w:t>
            </w:r>
            <w:r w:rsidR="008B0C10" w:rsidRPr="009B2D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2210E" w:rsidRPr="009B2D7F">
              <w:rPr>
                <w:rFonts w:ascii="Times New Roman" w:hAnsi="Times New Roman"/>
                <w:sz w:val="24"/>
                <w:szCs w:val="24"/>
              </w:rPr>
              <w:t>seancrwhite@gmail.com</w:t>
            </w:r>
          </w:p>
          <w:p w:rsidR="00631116" w:rsidRPr="009B2D7F" w:rsidRDefault="00631116" w:rsidP="00FA2A27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631116" w:rsidRPr="009B2D7F" w:rsidRDefault="00631116" w:rsidP="00631116">
            <w:pPr>
              <w:rPr>
                <w:rFonts w:ascii="Times New Roman" w:hAnsi="Times New Roman"/>
              </w:rPr>
            </w:pPr>
          </w:p>
          <w:p w:rsidR="00631116" w:rsidRPr="009B2D7F" w:rsidRDefault="00631116" w:rsidP="00631116">
            <w:pPr>
              <w:rPr>
                <w:rFonts w:ascii="Times New Roman" w:hAnsi="Times New Roman"/>
              </w:rPr>
            </w:pPr>
          </w:p>
          <w:p w:rsidR="00631116" w:rsidRPr="009B2D7F" w:rsidRDefault="00362182" w:rsidP="00362182">
            <w:pPr>
              <w:jc w:val="right"/>
              <w:rPr>
                <w:rFonts w:ascii="Times New Roman" w:hAnsi="Times New Roman"/>
                <w:b/>
                <w:sz w:val="32"/>
                <w:szCs w:val="32"/>
              </w:rPr>
            </w:pPr>
            <w:r w:rsidRPr="009B2D7F">
              <w:rPr>
                <w:rFonts w:ascii="Times New Roman" w:hAnsi="Times New Roman"/>
                <w:b/>
                <w:sz w:val="32"/>
                <w:szCs w:val="32"/>
              </w:rPr>
              <w:t>Technology</w:t>
            </w:r>
          </w:p>
          <w:p w:rsidR="00362182" w:rsidRPr="009B2D7F" w:rsidRDefault="00362182" w:rsidP="00362182">
            <w:pPr>
              <w:jc w:val="right"/>
              <w:rPr>
                <w:rFonts w:ascii="Times New Roman" w:hAnsi="Times New Roman"/>
              </w:rPr>
            </w:pPr>
          </w:p>
          <w:p w:rsidR="00362182" w:rsidRPr="009B2D7F" w:rsidRDefault="00362182" w:rsidP="00362182">
            <w:pPr>
              <w:pStyle w:val="BodyText"/>
              <w:ind w:left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9B2D7F">
              <w:rPr>
                <w:rFonts w:ascii="Times New Roman" w:hAnsi="Times New Roman"/>
                <w:b/>
                <w:sz w:val="24"/>
                <w:szCs w:val="24"/>
              </w:rPr>
              <w:t>Languages</w:t>
            </w:r>
          </w:p>
          <w:p w:rsidR="00DC7511" w:rsidRPr="009B2D7F" w:rsidRDefault="00362182" w:rsidP="00DC7511">
            <w:pPr>
              <w:pStyle w:val="BodyText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sz w:val="24"/>
                <w:szCs w:val="24"/>
              </w:rPr>
              <w:t>Java</w:t>
            </w:r>
          </w:p>
          <w:p w:rsidR="00362182" w:rsidRPr="009B2D7F" w:rsidRDefault="00362182" w:rsidP="00362182">
            <w:pPr>
              <w:pStyle w:val="BodyText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sz w:val="24"/>
                <w:szCs w:val="24"/>
              </w:rPr>
              <w:t>C</w:t>
            </w:r>
          </w:p>
          <w:p w:rsidR="00362182" w:rsidRPr="009B2D7F" w:rsidRDefault="00362182" w:rsidP="00362182">
            <w:pPr>
              <w:pStyle w:val="BodyText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sz w:val="24"/>
                <w:szCs w:val="24"/>
              </w:rPr>
              <w:t>HTML</w:t>
            </w:r>
          </w:p>
          <w:p w:rsidR="00362182" w:rsidRPr="009B2D7F" w:rsidRDefault="00362182" w:rsidP="00362182">
            <w:pPr>
              <w:pStyle w:val="BodyText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sz w:val="24"/>
                <w:szCs w:val="24"/>
              </w:rPr>
              <w:t>CSS</w:t>
            </w:r>
          </w:p>
          <w:p w:rsidR="00362182" w:rsidRPr="009B2D7F" w:rsidRDefault="00362182" w:rsidP="00362182">
            <w:pPr>
              <w:pStyle w:val="BodyText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sz w:val="24"/>
                <w:szCs w:val="24"/>
              </w:rPr>
              <w:t>JavaScript</w:t>
            </w:r>
          </w:p>
          <w:p w:rsidR="00362182" w:rsidRPr="009B2D7F" w:rsidRDefault="00362182" w:rsidP="00362182">
            <w:pPr>
              <w:pStyle w:val="BodyText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sz w:val="24"/>
                <w:szCs w:val="24"/>
              </w:rPr>
              <w:t>SQL</w:t>
            </w:r>
          </w:p>
          <w:p w:rsidR="00362182" w:rsidRPr="009B2D7F" w:rsidRDefault="00362182" w:rsidP="00362182">
            <w:pPr>
              <w:pStyle w:val="BodyText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362182" w:rsidRPr="009B2D7F" w:rsidRDefault="00362182" w:rsidP="00362182">
            <w:pPr>
              <w:pStyle w:val="BodyText"/>
              <w:ind w:left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9B2D7F">
              <w:rPr>
                <w:rFonts w:ascii="Times New Roman" w:hAnsi="Times New Roman"/>
                <w:b/>
                <w:sz w:val="24"/>
                <w:szCs w:val="24"/>
              </w:rPr>
              <w:t>Operating Systems</w:t>
            </w:r>
          </w:p>
          <w:p w:rsidR="00DC7511" w:rsidRPr="009B2D7F" w:rsidRDefault="00362182" w:rsidP="00DC7511">
            <w:pPr>
              <w:pStyle w:val="BodyText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sz w:val="24"/>
                <w:szCs w:val="24"/>
              </w:rPr>
              <w:t>Linux</w:t>
            </w:r>
          </w:p>
          <w:p w:rsidR="00362182" w:rsidRPr="009B2D7F" w:rsidRDefault="00362182" w:rsidP="00362182">
            <w:pPr>
              <w:pStyle w:val="BodyText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sz w:val="24"/>
                <w:szCs w:val="24"/>
              </w:rPr>
              <w:t>Windows</w:t>
            </w:r>
          </w:p>
          <w:p w:rsidR="00362182" w:rsidRPr="009B2D7F" w:rsidRDefault="00362182" w:rsidP="00362182">
            <w:pPr>
              <w:pStyle w:val="BodyText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362182" w:rsidRPr="009B2D7F" w:rsidRDefault="009B2D7F" w:rsidP="00362182">
            <w:pPr>
              <w:pStyle w:val="BodyText"/>
              <w:ind w:left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Other</w:t>
            </w:r>
          </w:p>
          <w:p w:rsidR="00DC7511" w:rsidRPr="009B2D7F" w:rsidRDefault="00362182" w:rsidP="00DC7511">
            <w:pPr>
              <w:pStyle w:val="BodyText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sz w:val="24"/>
                <w:szCs w:val="24"/>
              </w:rPr>
              <w:t>MS Office Suite</w:t>
            </w:r>
          </w:p>
          <w:p w:rsidR="00362182" w:rsidRPr="009B2D7F" w:rsidRDefault="00362182" w:rsidP="00362182">
            <w:pPr>
              <w:pStyle w:val="BodyText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sz w:val="24"/>
                <w:szCs w:val="24"/>
              </w:rPr>
              <w:t>OpenOffice</w:t>
            </w:r>
          </w:p>
          <w:p w:rsidR="00362182" w:rsidRPr="009B2D7F" w:rsidRDefault="00362182" w:rsidP="00DC7511">
            <w:pPr>
              <w:pStyle w:val="BodyText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sz w:val="24"/>
                <w:szCs w:val="24"/>
              </w:rPr>
              <w:t>LibreOffice</w:t>
            </w:r>
          </w:p>
          <w:p w:rsidR="00DC7511" w:rsidRDefault="00DC7511" w:rsidP="00362182">
            <w:pPr>
              <w:pStyle w:val="BodyText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Adobe Creative</w:t>
            </w:r>
          </w:p>
          <w:p w:rsidR="00362182" w:rsidRDefault="00362182" w:rsidP="00362182">
            <w:pPr>
              <w:pStyle w:val="BodyText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sz w:val="24"/>
                <w:szCs w:val="24"/>
              </w:rPr>
              <w:t>Suite/Cloud</w:t>
            </w:r>
          </w:p>
          <w:p w:rsidR="009B2D7F" w:rsidRDefault="009B2D7F" w:rsidP="00362182">
            <w:pPr>
              <w:pStyle w:val="BodyText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Vim</w:t>
            </w:r>
          </w:p>
          <w:p w:rsidR="009B2D7F" w:rsidRDefault="009B2D7F" w:rsidP="00362182">
            <w:pPr>
              <w:pStyle w:val="BodyText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NetBeans</w:t>
            </w:r>
          </w:p>
          <w:p w:rsidR="009B2D7F" w:rsidRDefault="009B2D7F" w:rsidP="00362182">
            <w:pPr>
              <w:pStyle w:val="BodyText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Eclipse</w:t>
            </w:r>
          </w:p>
          <w:p w:rsidR="009B2D7F" w:rsidRPr="009B2D7F" w:rsidRDefault="009B2D7F" w:rsidP="00362182">
            <w:pPr>
              <w:pStyle w:val="BodyText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FA2A27" w:rsidRPr="009B2D7F" w:rsidRDefault="00FA2A27" w:rsidP="00362182">
            <w:pPr>
              <w:jc w:val="right"/>
              <w:rPr>
                <w:rFonts w:ascii="Times New Roman" w:hAnsi="Times New Roman"/>
              </w:rPr>
            </w:pPr>
          </w:p>
        </w:tc>
        <w:tc>
          <w:tcPr>
            <w:tcW w:w="7317" w:type="dxa"/>
            <w:tcBorders>
              <w:left w:val="single" w:sz="4" w:space="0" w:color="auto"/>
            </w:tcBorders>
          </w:tcPr>
          <w:p w:rsidR="00FA2A27" w:rsidRPr="009B2D7F" w:rsidRDefault="00631116" w:rsidP="00631116">
            <w:pPr>
              <w:pStyle w:val="Heading1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B2D7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A90B63" w:rsidRPr="009B2D7F">
              <w:rPr>
                <w:rFonts w:ascii="Times New Roman" w:hAnsi="Times New Roman" w:cs="Times New Roman"/>
                <w:b/>
                <w:sz w:val="32"/>
                <w:szCs w:val="32"/>
              </w:rPr>
              <w:t>Obj</w:t>
            </w:r>
            <w:r w:rsidR="00FA2A27" w:rsidRPr="009B2D7F">
              <w:rPr>
                <w:rFonts w:ascii="Times New Roman" w:hAnsi="Times New Roman" w:cs="Times New Roman"/>
                <w:b/>
                <w:sz w:val="32"/>
                <w:szCs w:val="32"/>
              </w:rPr>
              <w:t>ective</w:t>
            </w:r>
          </w:p>
          <w:p w:rsidR="00FA2A27" w:rsidRPr="009B2D7F" w:rsidRDefault="00DC7511" w:rsidP="002E24CC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improve as a software engineer and learn from experienced professionals </w:t>
            </w:r>
            <w:r w:rsidR="002E24CC">
              <w:rPr>
                <w:rFonts w:ascii="Times New Roman" w:hAnsi="Times New Roman"/>
                <w:sz w:val="24"/>
                <w:szCs w:val="24"/>
              </w:rPr>
              <w:t>in an office environment.</w:t>
            </w:r>
          </w:p>
        </w:tc>
      </w:tr>
      <w:tr w:rsidR="00FA2A27" w:rsidRPr="009B2D7F" w:rsidTr="00DC7511">
        <w:trPr>
          <w:trHeight w:val="8631"/>
          <w:jc w:val="center"/>
        </w:trPr>
        <w:tc>
          <w:tcPr>
            <w:tcW w:w="2679" w:type="dxa"/>
            <w:vMerge/>
            <w:tcBorders>
              <w:right w:val="single" w:sz="4" w:space="0" w:color="auto"/>
            </w:tcBorders>
          </w:tcPr>
          <w:p w:rsidR="00FA2A27" w:rsidRPr="009B2D7F" w:rsidRDefault="00FA2A27" w:rsidP="00FA2A27">
            <w:pPr>
              <w:rPr>
                <w:rFonts w:ascii="Times New Roman" w:hAnsi="Times New Roman"/>
              </w:rPr>
            </w:pPr>
          </w:p>
        </w:tc>
        <w:tc>
          <w:tcPr>
            <w:tcW w:w="7317" w:type="dxa"/>
            <w:tcBorders>
              <w:left w:val="single" w:sz="4" w:space="0" w:color="auto"/>
            </w:tcBorders>
          </w:tcPr>
          <w:p w:rsidR="00362182" w:rsidRPr="009B2D7F" w:rsidRDefault="00362182" w:rsidP="00FA2A27">
            <w:pPr>
              <w:pStyle w:val="Heading1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B2D7F">
              <w:rPr>
                <w:rFonts w:ascii="Times New Roman" w:hAnsi="Times New Roman" w:cs="Times New Roman"/>
                <w:b/>
                <w:sz w:val="32"/>
                <w:szCs w:val="32"/>
              </w:rPr>
              <w:t>Education</w:t>
            </w:r>
          </w:p>
          <w:p w:rsidR="00362182" w:rsidRPr="009B2D7F" w:rsidRDefault="009B2D7F" w:rsidP="00362182">
            <w:pPr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b/>
                <w:sz w:val="24"/>
                <w:szCs w:val="24"/>
              </w:rPr>
              <w:t>Montana State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University        </w:t>
            </w:r>
            <w:r w:rsidRPr="009B2D7F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</w:t>
            </w:r>
            <w:r w:rsidR="00362182" w:rsidRPr="009B2D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62182" w:rsidRPr="009B2D7F">
              <w:rPr>
                <w:rFonts w:ascii="Times New Roman" w:hAnsi="Times New Roman"/>
                <w:sz w:val="24"/>
                <w:szCs w:val="24"/>
              </w:rPr>
              <w:t>Bozeman, MT</w:t>
            </w:r>
          </w:p>
          <w:p w:rsidR="008B0C10" w:rsidRPr="009B2D7F" w:rsidRDefault="00362182" w:rsidP="00362182">
            <w:pPr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b/>
                <w:sz w:val="24"/>
                <w:szCs w:val="24"/>
              </w:rPr>
              <w:t>Bachelor of Science in Computer Science</w:t>
            </w:r>
            <w:r w:rsidRPr="009B2D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8B0C10" w:rsidRPr="009B2D7F">
              <w:rPr>
                <w:rFonts w:ascii="Times New Roman" w:hAnsi="Times New Roman"/>
                <w:sz w:val="24"/>
                <w:szCs w:val="24"/>
              </w:rPr>
              <w:t>Math Minor</w:t>
            </w:r>
          </w:p>
          <w:p w:rsidR="00362182" w:rsidRPr="009B2D7F" w:rsidRDefault="00362182" w:rsidP="00362182">
            <w:pPr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sz w:val="24"/>
                <w:szCs w:val="24"/>
              </w:rPr>
              <w:t>Expected Graduation: December 2018</w:t>
            </w:r>
            <w:r w:rsidR="008B0C10" w:rsidRPr="009B2D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B2D7F">
              <w:rPr>
                <w:rFonts w:ascii="Times New Roman" w:hAnsi="Times New Roman"/>
                <w:sz w:val="24"/>
                <w:szCs w:val="24"/>
              </w:rPr>
              <w:t>3.84 Major GPA</w:t>
            </w:r>
          </w:p>
          <w:p w:rsidR="00362182" w:rsidRPr="009B2D7F" w:rsidRDefault="00362182" w:rsidP="00362182">
            <w:pPr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sz w:val="24"/>
                <w:szCs w:val="24"/>
              </w:rPr>
              <w:t xml:space="preserve">Honors &amp; </w:t>
            </w:r>
            <w:proofErr w:type="spellStart"/>
            <w:r w:rsidRPr="009B2D7F">
              <w:rPr>
                <w:rFonts w:ascii="Times New Roman" w:hAnsi="Times New Roman"/>
                <w:sz w:val="24"/>
                <w:szCs w:val="24"/>
              </w:rPr>
              <w:t>Extracurriculars</w:t>
            </w:r>
            <w:proofErr w:type="spellEnd"/>
            <w:r w:rsidRPr="009B2D7F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362182" w:rsidRPr="009B2D7F" w:rsidRDefault="008B0C10" w:rsidP="00362182">
            <w:pPr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362182" w:rsidRPr="009B2D7F">
              <w:rPr>
                <w:rFonts w:ascii="Times New Roman" w:hAnsi="Times New Roman"/>
                <w:sz w:val="24"/>
                <w:szCs w:val="24"/>
              </w:rPr>
              <w:t>Dean’s List (2 Semesters)</w:t>
            </w:r>
          </w:p>
          <w:p w:rsidR="00362182" w:rsidRPr="009B2D7F" w:rsidRDefault="008B0C10" w:rsidP="00362182">
            <w:pPr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362182" w:rsidRPr="009B2D7F">
              <w:rPr>
                <w:rFonts w:ascii="Times New Roman" w:hAnsi="Times New Roman"/>
                <w:sz w:val="24"/>
                <w:szCs w:val="24"/>
              </w:rPr>
              <w:t>Association of Computing Machinery (Member)</w:t>
            </w:r>
          </w:p>
          <w:p w:rsidR="00362182" w:rsidRDefault="008B0C10" w:rsidP="00362182">
            <w:pPr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362182" w:rsidRPr="009B2D7F">
              <w:rPr>
                <w:rFonts w:ascii="Times New Roman" w:hAnsi="Times New Roman"/>
                <w:sz w:val="24"/>
                <w:szCs w:val="24"/>
              </w:rPr>
              <w:t>Pi Kappa Alpha Fraternity (Philanthropy Chairman, Social Chairman)</w:t>
            </w:r>
          </w:p>
          <w:p w:rsidR="00DC7511" w:rsidRDefault="00DC7511" w:rsidP="0036218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12E6" w:rsidRPr="000312E6" w:rsidRDefault="000312E6" w:rsidP="0036218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Relevant Coursework: </w:t>
            </w:r>
            <w:r>
              <w:rPr>
                <w:rFonts w:ascii="Times New Roman" w:hAnsi="Times New Roman"/>
                <w:sz w:val="24"/>
                <w:szCs w:val="24"/>
              </w:rPr>
              <w:t>Web Design, Programming in Java, Programming in C</w:t>
            </w:r>
            <w:r w:rsidR="00DC7511">
              <w:rPr>
                <w:rFonts w:ascii="Times New Roman" w:hAnsi="Times New Roman"/>
                <w:sz w:val="24"/>
                <w:szCs w:val="24"/>
              </w:rPr>
              <w:t>, Data Structures &amp; Algorithms</w:t>
            </w:r>
          </w:p>
          <w:p w:rsidR="00FA2A27" w:rsidRPr="009B2D7F" w:rsidRDefault="00DC7511" w:rsidP="00FA2A27">
            <w:pPr>
              <w:pStyle w:val="Heading1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Relevant Work Experience</w:t>
            </w:r>
            <w:r w:rsidR="007C52EF" w:rsidRPr="009B2D7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</w:t>
            </w:r>
          </w:p>
          <w:p w:rsidR="009B2D7F" w:rsidRPr="009B2D7F" w:rsidRDefault="009B2D7F" w:rsidP="009B2D7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Freelance Web Designer/Developer</w:t>
            </w:r>
            <w:r w:rsidRPr="009B2D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  <w:r w:rsidRPr="009B2D7F">
              <w:rPr>
                <w:rFonts w:ascii="Times New Roman" w:hAnsi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06/2014</w:t>
            </w:r>
            <w:r w:rsidRPr="009B2D7F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/>
                <w:sz w:val="24"/>
                <w:szCs w:val="24"/>
              </w:rPr>
              <w:t>present</w:t>
            </w:r>
          </w:p>
          <w:p w:rsidR="00DC7511" w:rsidRDefault="00DC7511" w:rsidP="009B2D7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Remote</w:t>
            </w:r>
            <w:r w:rsidR="009B2D7F" w:rsidRPr="009B2D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9B2D7F" w:rsidRPr="00DC7511" w:rsidRDefault="002E24CC" w:rsidP="00DC751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 websites for businesses and individuals with HTML, CSS, PHP, SQL, and JavaScript</w:t>
            </w:r>
          </w:p>
          <w:p w:rsidR="009B2D7F" w:rsidRPr="00DC7511" w:rsidRDefault="002E24CC" w:rsidP="00DC751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Managed and updated websites post-creation</w:t>
            </w:r>
          </w:p>
          <w:p w:rsidR="009B2D7F" w:rsidRPr="00DC7511" w:rsidRDefault="002E24CC" w:rsidP="00DC751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Maintained personal website, as well as all marketing, billing, and customer service for clients</w:t>
            </w:r>
          </w:p>
          <w:p w:rsidR="009B2D7F" w:rsidRDefault="009B2D7F" w:rsidP="009B2D7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17159" w:rsidRPr="009B2D7F" w:rsidRDefault="00F11BAA" w:rsidP="009B2D7F">
            <w:pPr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b/>
                <w:sz w:val="24"/>
                <w:szCs w:val="24"/>
              </w:rPr>
              <w:t>Assistant Club Manager</w:t>
            </w:r>
            <w:r w:rsidR="00D17159" w:rsidRPr="009B2D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B2D7F" w:rsidRPr="009B2D7F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</w:t>
            </w:r>
            <w:r w:rsidR="009B2D7F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</w:t>
            </w:r>
            <w:r w:rsidR="009B2D7F" w:rsidRPr="009B2D7F">
              <w:rPr>
                <w:rFonts w:ascii="Times New Roman" w:hAnsi="Times New Roman"/>
                <w:b/>
                <w:sz w:val="24"/>
                <w:szCs w:val="24"/>
              </w:rPr>
              <w:t xml:space="preserve">     </w:t>
            </w:r>
            <w:r w:rsidRPr="009B2D7F">
              <w:rPr>
                <w:rFonts w:ascii="Times New Roman" w:hAnsi="Times New Roman"/>
                <w:sz w:val="24"/>
                <w:szCs w:val="24"/>
              </w:rPr>
              <w:t>08/2015</w:t>
            </w:r>
            <w:r w:rsidR="00D17159" w:rsidRPr="009B2D7F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Pr="009B2D7F">
              <w:rPr>
                <w:rFonts w:ascii="Times New Roman" w:hAnsi="Times New Roman"/>
                <w:sz w:val="24"/>
                <w:szCs w:val="24"/>
              </w:rPr>
              <w:t>05/2016</w:t>
            </w:r>
          </w:p>
          <w:p w:rsidR="00D17159" w:rsidRPr="009B2D7F" w:rsidRDefault="00F11BAA" w:rsidP="00D17159">
            <w:pPr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b/>
                <w:sz w:val="24"/>
                <w:szCs w:val="24"/>
              </w:rPr>
              <w:t>Montana State University</w:t>
            </w:r>
            <w:r w:rsidR="00D17159" w:rsidRPr="009B2D7F">
              <w:rPr>
                <w:rFonts w:ascii="Times New Roman" w:hAnsi="Times New Roman"/>
                <w:b/>
                <w:sz w:val="24"/>
                <w:szCs w:val="24"/>
              </w:rPr>
              <w:t xml:space="preserve"> – </w:t>
            </w:r>
            <w:r w:rsidRPr="009B2D7F">
              <w:rPr>
                <w:rFonts w:ascii="Times New Roman" w:hAnsi="Times New Roman"/>
                <w:sz w:val="24"/>
                <w:szCs w:val="24"/>
              </w:rPr>
              <w:t>Office of Activities &amp; Engagement</w:t>
            </w:r>
          </w:p>
          <w:p w:rsidR="00D17159" w:rsidRPr="00DC7511" w:rsidRDefault="00F11BAA" w:rsidP="00DC751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 w:rsidRPr="00DC7511">
              <w:rPr>
                <w:rFonts w:ascii="Times New Roman" w:hAnsi="Times New Roman"/>
                <w:sz w:val="24"/>
                <w:szCs w:val="24"/>
              </w:rPr>
              <w:t>Worked closely with graphic designer to rebuild department website</w:t>
            </w:r>
            <w:r w:rsidR="00D17159" w:rsidRPr="00DC751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17159" w:rsidRPr="00DC7511" w:rsidRDefault="00DC7511" w:rsidP="00DC751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 w:rsidRPr="00DC7511">
              <w:rPr>
                <w:rFonts w:ascii="Times New Roman" w:hAnsi="Times New Roman"/>
                <w:sz w:val="24"/>
                <w:szCs w:val="24"/>
              </w:rPr>
              <w:t>Used content management system and HTML/CSS to comply with school style guide</w:t>
            </w:r>
          </w:p>
          <w:p w:rsidR="00D17159" w:rsidRPr="00DC7511" w:rsidRDefault="002E24CC" w:rsidP="00DC751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Communicated technical issues with non-technical co-workers effectively and efficiently</w:t>
            </w:r>
          </w:p>
          <w:p w:rsidR="006D209A" w:rsidRPr="009B2D7F" w:rsidRDefault="006D209A" w:rsidP="006D209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43A59" w:rsidRPr="009B2D7F" w:rsidRDefault="00241D9D" w:rsidP="00443A59">
            <w:pPr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b/>
                <w:sz w:val="24"/>
                <w:szCs w:val="24"/>
              </w:rPr>
              <w:t>IT Manager</w:t>
            </w:r>
            <w:r w:rsidR="009B2D7F" w:rsidRPr="009B2D7F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</w:t>
            </w:r>
            <w:r w:rsidR="009B2D7F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</w:t>
            </w:r>
            <w:r w:rsidR="00443A59" w:rsidRPr="009B2D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9B2D7F">
              <w:rPr>
                <w:rFonts w:ascii="Times New Roman" w:hAnsi="Times New Roman"/>
                <w:sz w:val="24"/>
                <w:szCs w:val="24"/>
              </w:rPr>
              <w:t>04/2014</w:t>
            </w:r>
            <w:r w:rsidR="00443A59" w:rsidRPr="009B2D7F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Pr="009B2D7F">
              <w:rPr>
                <w:rFonts w:ascii="Times New Roman" w:hAnsi="Times New Roman"/>
                <w:sz w:val="24"/>
                <w:szCs w:val="24"/>
              </w:rPr>
              <w:t>10/2014</w:t>
            </w:r>
          </w:p>
          <w:p w:rsidR="00241D9D" w:rsidRPr="009B2D7F" w:rsidRDefault="00241D9D" w:rsidP="00241D9D">
            <w:pPr>
              <w:rPr>
                <w:rFonts w:ascii="Times New Roman" w:hAnsi="Times New Roman"/>
                <w:sz w:val="24"/>
                <w:szCs w:val="24"/>
              </w:rPr>
            </w:pPr>
            <w:r w:rsidRPr="009B2D7F">
              <w:rPr>
                <w:rFonts w:ascii="Times New Roman" w:hAnsi="Times New Roman"/>
                <w:b/>
                <w:sz w:val="24"/>
                <w:szCs w:val="24"/>
              </w:rPr>
              <w:t xml:space="preserve">Box + Bottle Restaurant – </w:t>
            </w:r>
            <w:r w:rsidRPr="009B2D7F">
              <w:rPr>
                <w:rFonts w:ascii="Times New Roman" w:hAnsi="Times New Roman"/>
                <w:sz w:val="24"/>
                <w:szCs w:val="24"/>
              </w:rPr>
              <w:t>8756 N Greenwood Ave Seattle, WA</w:t>
            </w:r>
          </w:p>
          <w:p w:rsidR="00443A59" w:rsidRPr="00DC7511" w:rsidRDefault="00DC7511" w:rsidP="00DC751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DC7511">
              <w:rPr>
                <w:rFonts w:ascii="Times New Roman" w:hAnsi="Times New Roman"/>
                <w:sz w:val="24"/>
                <w:szCs w:val="24"/>
              </w:rPr>
              <w:t xml:space="preserve">Worked </w:t>
            </w:r>
            <w:r w:rsidR="002E24CC">
              <w:rPr>
                <w:rFonts w:ascii="Times New Roman" w:hAnsi="Times New Roman"/>
                <w:sz w:val="24"/>
                <w:szCs w:val="24"/>
              </w:rPr>
              <w:t>as only IT employee of start-up Seattle restaurant</w:t>
            </w:r>
          </w:p>
          <w:p w:rsidR="00241D9D" w:rsidRPr="002E24CC" w:rsidRDefault="002E24CC" w:rsidP="00DC751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 company website and modified/maintained company point-of-sale software</w:t>
            </w:r>
          </w:p>
          <w:p w:rsidR="002E24CC" w:rsidRPr="00DC7511" w:rsidRDefault="002E24CC" w:rsidP="00DC751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Handled technological issues as they arose, </w:t>
            </w:r>
            <w:r w:rsidR="005B346B">
              <w:rPr>
                <w:rFonts w:ascii="Times New Roman" w:hAnsi="Times New Roman"/>
                <w:sz w:val="24"/>
                <w:szCs w:val="24"/>
              </w:rPr>
              <w:t>ranging everywhere from malfunctioning equipment to system crashes</w:t>
            </w:r>
            <w:bookmarkStart w:id="0" w:name="_GoBack"/>
            <w:bookmarkEnd w:id="0"/>
          </w:p>
          <w:p w:rsidR="002B337C" w:rsidRPr="009B2D7F" w:rsidRDefault="002B337C" w:rsidP="00443A59">
            <w:pPr>
              <w:rPr>
                <w:rFonts w:ascii="Times New Roman" w:hAnsi="Times New Roman"/>
              </w:rPr>
            </w:pPr>
          </w:p>
          <w:p w:rsidR="0075399D" w:rsidRPr="009B2D7F" w:rsidRDefault="0075399D" w:rsidP="0036218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B2D7F">
              <w:rPr>
                <w:rFonts w:ascii="Times New Roman" w:hAnsi="Times New Roman"/>
                <w:b/>
                <w:sz w:val="28"/>
                <w:szCs w:val="28"/>
              </w:rPr>
              <w:t xml:space="preserve">      </w:t>
            </w:r>
          </w:p>
        </w:tc>
      </w:tr>
    </w:tbl>
    <w:p w:rsidR="00FA2A27" w:rsidRPr="009B2D7F" w:rsidRDefault="00FA2A27" w:rsidP="00543063">
      <w:pPr>
        <w:rPr>
          <w:rFonts w:ascii="Times New Roman" w:hAnsi="Times New Roman"/>
        </w:rPr>
      </w:pPr>
    </w:p>
    <w:sectPr w:rsidR="00FA2A27" w:rsidRPr="009B2D7F" w:rsidSect="00914214">
      <w:headerReference w:type="first" r:id="rId7"/>
      <w:pgSz w:w="12240" w:h="15840"/>
      <w:pgMar w:top="1008" w:right="1800" w:bottom="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456" w:rsidRDefault="009C3456">
      <w:r>
        <w:separator/>
      </w:r>
    </w:p>
  </w:endnote>
  <w:endnote w:type="continuationSeparator" w:id="0">
    <w:p w:rsidR="009C3456" w:rsidRDefault="009C3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456" w:rsidRDefault="009C3456">
      <w:r>
        <w:separator/>
      </w:r>
    </w:p>
  </w:footnote>
  <w:footnote w:type="continuationSeparator" w:id="0">
    <w:p w:rsidR="009C3456" w:rsidRDefault="009C34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BF3" w:rsidRDefault="003A2BF3"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54AB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827E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84B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A0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041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BC40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D4B4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E0B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56F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755DD"/>
    <w:multiLevelType w:val="hybridMultilevel"/>
    <w:tmpl w:val="D61EF70C"/>
    <w:lvl w:ilvl="0" w:tplc="0E7895C8">
      <w:start w:val="1"/>
      <w:numFmt w:val="bullet"/>
      <w:lvlText w:val="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AC2DDE"/>
    <w:multiLevelType w:val="hybridMultilevel"/>
    <w:tmpl w:val="98323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E6B4A"/>
    <w:multiLevelType w:val="hybridMultilevel"/>
    <w:tmpl w:val="78EE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60509"/>
    <w:multiLevelType w:val="hybridMultilevel"/>
    <w:tmpl w:val="7FA42794"/>
    <w:lvl w:ilvl="0" w:tplc="E3C80968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4" w15:restartNumberingAfterBreak="0">
    <w:nsid w:val="2A507697"/>
    <w:multiLevelType w:val="hybridMultilevel"/>
    <w:tmpl w:val="BF327E8E"/>
    <w:lvl w:ilvl="0" w:tplc="0E7895C8">
      <w:start w:val="1"/>
      <w:numFmt w:val="bullet"/>
      <w:lvlText w:val=""/>
      <w:lvlJc w:val="left"/>
      <w:pPr>
        <w:ind w:left="144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A919B9"/>
    <w:multiLevelType w:val="hybridMultilevel"/>
    <w:tmpl w:val="1DD6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04C14"/>
    <w:multiLevelType w:val="hybridMultilevel"/>
    <w:tmpl w:val="6B6EEB26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 w15:restartNumberingAfterBreak="0">
    <w:nsid w:val="54340B72"/>
    <w:multiLevelType w:val="hybridMultilevel"/>
    <w:tmpl w:val="84F4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69EA7C1E"/>
    <w:multiLevelType w:val="hybridMultilevel"/>
    <w:tmpl w:val="BF06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20A02"/>
    <w:multiLevelType w:val="hybridMultilevel"/>
    <w:tmpl w:val="201A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20"/>
  </w:num>
  <w:num w:numId="14">
    <w:abstractNumId w:val="16"/>
  </w:num>
  <w:num w:numId="15">
    <w:abstractNumId w:val="10"/>
  </w:num>
  <w:num w:numId="16">
    <w:abstractNumId w:val="14"/>
  </w:num>
  <w:num w:numId="17">
    <w:abstractNumId w:val="13"/>
  </w:num>
  <w:num w:numId="18">
    <w:abstractNumId w:val="15"/>
  </w:num>
  <w:num w:numId="19">
    <w:abstractNumId w:val="19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10E"/>
    <w:rsid w:val="00016B5C"/>
    <w:rsid w:val="000312E6"/>
    <w:rsid w:val="0005305F"/>
    <w:rsid w:val="00073619"/>
    <w:rsid w:val="000A1BC2"/>
    <w:rsid w:val="000F4FCF"/>
    <w:rsid w:val="00105DD8"/>
    <w:rsid w:val="001202CC"/>
    <w:rsid w:val="00124D95"/>
    <w:rsid w:val="00146E9E"/>
    <w:rsid w:val="0015338E"/>
    <w:rsid w:val="001E4493"/>
    <w:rsid w:val="00241D9D"/>
    <w:rsid w:val="00260720"/>
    <w:rsid w:val="00290A37"/>
    <w:rsid w:val="002A6016"/>
    <w:rsid w:val="002B337C"/>
    <w:rsid w:val="002B3867"/>
    <w:rsid w:val="002D776D"/>
    <w:rsid w:val="002E24CC"/>
    <w:rsid w:val="002E7C0B"/>
    <w:rsid w:val="00327AD0"/>
    <w:rsid w:val="003361F9"/>
    <w:rsid w:val="00362182"/>
    <w:rsid w:val="003952F8"/>
    <w:rsid w:val="003A03CD"/>
    <w:rsid w:val="003A2BF3"/>
    <w:rsid w:val="003C0B39"/>
    <w:rsid w:val="003C700A"/>
    <w:rsid w:val="003D1876"/>
    <w:rsid w:val="00443A59"/>
    <w:rsid w:val="00485B1C"/>
    <w:rsid w:val="004A5802"/>
    <w:rsid w:val="004E0A5B"/>
    <w:rsid w:val="004E22C2"/>
    <w:rsid w:val="004E2AA5"/>
    <w:rsid w:val="004F5FBF"/>
    <w:rsid w:val="00520AB8"/>
    <w:rsid w:val="005265C9"/>
    <w:rsid w:val="00543063"/>
    <w:rsid w:val="0058554D"/>
    <w:rsid w:val="005B346B"/>
    <w:rsid w:val="005D3A16"/>
    <w:rsid w:val="005E394B"/>
    <w:rsid w:val="005E5AC1"/>
    <w:rsid w:val="005F1811"/>
    <w:rsid w:val="0062239F"/>
    <w:rsid w:val="00631116"/>
    <w:rsid w:val="00646965"/>
    <w:rsid w:val="00654934"/>
    <w:rsid w:val="0067667D"/>
    <w:rsid w:val="00694284"/>
    <w:rsid w:val="006A01E6"/>
    <w:rsid w:val="006D1746"/>
    <w:rsid w:val="006D209A"/>
    <w:rsid w:val="006F527C"/>
    <w:rsid w:val="00712D03"/>
    <w:rsid w:val="0075399D"/>
    <w:rsid w:val="00761508"/>
    <w:rsid w:val="007C52EF"/>
    <w:rsid w:val="007D033A"/>
    <w:rsid w:val="007D3547"/>
    <w:rsid w:val="00806CA8"/>
    <w:rsid w:val="00813CC0"/>
    <w:rsid w:val="00821934"/>
    <w:rsid w:val="00856061"/>
    <w:rsid w:val="008744C4"/>
    <w:rsid w:val="008905BF"/>
    <w:rsid w:val="008B0C10"/>
    <w:rsid w:val="008B1272"/>
    <w:rsid w:val="008C75BD"/>
    <w:rsid w:val="00914214"/>
    <w:rsid w:val="00922EBE"/>
    <w:rsid w:val="0093551F"/>
    <w:rsid w:val="00941D34"/>
    <w:rsid w:val="009A55B1"/>
    <w:rsid w:val="009B2D7F"/>
    <w:rsid w:val="009C0B73"/>
    <w:rsid w:val="009C3456"/>
    <w:rsid w:val="009C4504"/>
    <w:rsid w:val="009F033F"/>
    <w:rsid w:val="00A00A3C"/>
    <w:rsid w:val="00A30D0D"/>
    <w:rsid w:val="00A4375A"/>
    <w:rsid w:val="00A85F1C"/>
    <w:rsid w:val="00A90B63"/>
    <w:rsid w:val="00AC6C86"/>
    <w:rsid w:val="00AF6278"/>
    <w:rsid w:val="00B16353"/>
    <w:rsid w:val="00B17690"/>
    <w:rsid w:val="00B62C85"/>
    <w:rsid w:val="00B66C16"/>
    <w:rsid w:val="00B838A3"/>
    <w:rsid w:val="00B86C18"/>
    <w:rsid w:val="00B97B3E"/>
    <w:rsid w:val="00BA5A41"/>
    <w:rsid w:val="00BB645A"/>
    <w:rsid w:val="00BC72D2"/>
    <w:rsid w:val="00C00B7D"/>
    <w:rsid w:val="00C03C5D"/>
    <w:rsid w:val="00C2210E"/>
    <w:rsid w:val="00C45A69"/>
    <w:rsid w:val="00C55D6A"/>
    <w:rsid w:val="00C963D8"/>
    <w:rsid w:val="00CD362E"/>
    <w:rsid w:val="00CF35FC"/>
    <w:rsid w:val="00D15422"/>
    <w:rsid w:val="00D17159"/>
    <w:rsid w:val="00D57916"/>
    <w:rsid w:val="00DC206A"/>
    <w:rsid w:val="00DC7511"/>
    <w:rsid w:val="00E10C86"/>
    <w:rsid w:val="00EA5005"/>
    <w:rsid w:val="00EB44C2"/>
    <w:rsid w:val="00EF06B8"/>
    <w:rsid w:val="00F11BAA"/>
    <w:rsid w:val="00F1730E"/>
    <w:rsid w:val="00F22628"/>
    <w:rsid w:val="00FA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046A8D-CFF0-4D77-B46E-9D530AF2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A27"/>
    <w:rPr>
      <w:rFonts w:ascii="Arial" w:hAnsi="Arial"/>
    </w:rPr>
  </w:style>
  <w:style w:type="paragraph" w:styleId="Heading1">
    <w:name w:val="heading 1"/>
    <w:basedOn w:val="Normal"/>
    <w:next w:val="BodyText"/>
    <w:qFormat/>
    <w:rsid w:val="00290A37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BodyText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FA2A27"/>
    <w:pPr>
      <w:ind w:left="0"/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/>
      <w:spacing w:val="-5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C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waiianPike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7647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HawaiianPike</dc:creator>
  <cp:lastModifiedBy>White, Sean</cp:lastModifiedBy>
  <cp:revision>23</cp:revision>
  <cp:lastPrinted>2013-12-10T21:46:00Z</cp:lastPrinted>
  <dcterms:created xsi:type="dcterms:W3CDTF">2013-12-13T17:10:00Z</dcterms:created>
  <dcterms:modified xsi:type="dcterms:W3CDTF">2016-02-16T02:28:00Z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TC060915071033</vt:lpwstr>
  </property>
</Properties>
</file>